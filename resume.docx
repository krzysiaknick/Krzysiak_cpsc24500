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600" w:firstRow="0" w:lastRow="0" w:firstColumn="0" w:lastColumn="0" w:noHBand="1" w:noVBand="1"/>
      </w:tblPr>
      <w:tblGrid>
        <w:gridCol w:w="10070"/>
      </w:tblGrid>
      <w:tr w:rsidR="00376913" w14:paraId="533FFB1C" w14:textId="77777777" w:rsidTr="00AB2933">
        <w:trPr>
          <w:trHeight w:val="1395"/>
        </w:trPr>
        <w:tc>
          <w:tcPr>
            <w:tcW w:w="10070" w:type="dxa"/>
          </w:tcPr>
          <w:p w14:paraId="5A1A2AF9" w14:textId="4932B01A" w:rsidR="00376913" w:rsidRPr="00376913" w:rsidRDefault="00EA6BBB" w:rsidP="00376913">
            <w:pPr>
              <w:pStyle w:val="Title"/>
            </w:pPr>
            <w:r>
              <w:t>Nicholas Krzysiak</w:t>
            </w:r>
          </w:p>
          <w:p w14:paraId="38EF669A" w14:textId="74F8DE55" w:rsidR="00376913" w:rsidRPr="00376913" w:rsidRDefault="00F76268" w:rsidP="005E0944">
            <w:pPr>
              <w:pStyle w:val="Subtitle"/>
            </w:pPr>
            <w:r>
              <w:t>Software</w:t>
            </w:r>
            <w:r w:rsidR="00EA6BBB">
              <w:t xml:space="preserve"> Engineer</w:t>
            </w:r>
          </w:p>
        </w:tc>
      </w:tr>
      <w:tr w:rsidR="00376913" w14:paraId="5771E9AC" w14:textId="77777777" w:rsidTr="00F76268">
        <w:trPr>
          <w:trHeight w:val="225"/>
        </w:trPr>
        <w:tc>
          <w:tcPr>
            <w:tcW w:w="10070" w:type="dxa"/>
            <w:tcBorders>
              <w:bottom w:val="single" w:sz="4" w:space="0" w:color="000000" w:themeColor="text1"/>
            </w:tcBorders>
          </w:tcPr>
          <w:p w14:paraId="589140DB" w14:textId="7F89575C" w:rsidR="00376913" w:rsidRDefault="00376913" w:rsidP="005E0944"/>
        </w:tc>
      </w:tr>
    </w:tbl>
    <w:p w14:paraId="481E5CB3" w14:textId="77777777" w:rsidR="0034260F" w:rsidRDefault="0034260F" w:rsidP="00376913"/>
    <w:tbl>
      <w:tblPr>
        <w:tblW w:w="0" w:type="auto"/>
        <w:tblInd w:w="9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0"/>
        <w:gridCol w:w="450"/>
        <w:gridCol w:w="5760"/>
        <w:gridCol w:w="1260"/>
      </w:tblGrid>
      <w:tr w:rsidR="00222D15" w14:paraId="5ED5C796" w14:textId="77777777" w:rsidTr="00030B67">
        <w:trPr>
          <w:trHeight w:val="720"/>
        </w:trPr>
        <w:tc>
          <w:tcPr>
            <w:tcW w:w="2520" w:type="dxa"/>
          </w:tcPr>
          <w:p w14:paraId="4FD72A79" w14:textId="77777777" w:rsidR="00222D15" w:rsidRPr="00CB5C6F" w:rsidRDefault="00222D15" w:rsidP="00376913"/>
        </w:tc>
        <w:tc>
          <w:tcPr>
            <w:tcW w:w="450" w:type="dxa"/>
          </w:tcPr>
          <w:p w14:paraId="0C854FEF" w14:textId="77777777" w:rsidR="00222D15" w:rsidRPr="00CB5C6F" w:rsidRDefault="00222D15" w:rsidP="00222D15"/>
        </w:tc>
        <w:tc>
          <w:tcPr>
            <w:tcW w:w="7020" w:type="dxa"/>
            <w:gridSpan w:val="2"/>
          </w:tcPr>
          <w:p w14:paraId="71582D7B" w14:textId="77777777" w:rsidR="00222D15" w:rsidRPr="00CB5C6F" w:rsidRDefault="00222D15" w:rsidP="00376913"/>
        </w:tc>
      </w:tr>
      <w:tr w:rsidR="00222D15" w14:paraId="74F4AA04" w14:textId="77777777" w:rsidTr="00030B67">
        <w:trPr>
          <w:trHeight w:val="162"/>
        </w:trPr>
        <w:tc>
          <w:tcPr>
            <w:tcW w:w="2520" w:type="dxa"/>
            <w:vMerge w:val="restart"/>
          </w:tcPr>
          <w:p w14:paraId="4A56A1BB" w14:textId="656C0C7A" w:rsidR="00222D15" w:rsidRDefault="00030B67" w:rsidP="00376913">
            <w:pPr>
              <w:pStyle w:val="Heading1"/>
            </w:pPr>
            <w:r>
              <w:t>Career Objective</w:t>
            </w:r>
          </w:p>
          <w:p w14:paraId="79B1A41C" w14:textId="385B96F4" w:rsidR="00222D15" w:rsidRDefault="00030B67" w:rsidP="00BA650C">
            <w:r>
              <w:t xml:space="preserve">Passion driven computer science student with years of hands-on practical experience in IT looking for a new challenge in software development. Eager to leverage my technical skills and leadership potential as an Eagle Scout to </w:t>
            </w:r>
            <w:r w:rsidR="00F76268">
              <w:t>contribute to the development of innovative software applications.</w:t>
            </w:r>
          </w:p>
          <w:p w14:paraId="347D1113" w14:textId="77777777" w:rsidR="005A4B8F" w:rsidRDefault="005A4B8F" w:rsidP="00BA650C"/>
          <w:p w14:paraId="38AB7250" w14:textId="5938F4D1" w:rsidR="005A4B8F" w:rsidRDefault="005A4B8F" w:rsidP="00BA650C">
            <w:pPr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</w:pPr>
            <w:r w:rsidRPr="005A4B8F"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  <w:t>S</w:t>
            </w:r>
            <w:r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  <w:t>KILLS</w:t>
            </w:r>
          </w:p>
          <w:p w14:paraId="41A8DC22" w14:textId="5065731A" w:rsidR="005A4B8F" w:rsidRDefault="005A4B8F" w:rsidP="005A4B8F">
            <w:r>
              <w:t>Python</w:t>
            </w:r>
          </w:p>
          <w:p w14:paraId="3F8B4AE4" w14:textId="63AD99C0" w:rsidR="005A4B8F" w:rsidRDefault="005A4B8F" w:rsidP="005A4B8F">
            <w:r>
              <w:t>HTML</w:t>
            </w:r>
          </w:p>
          <w:p w14:paraId="3C2F6A3E" w14:textId="2AA7EB09" w:rsidR="005A4B8F" w:rsidRDefault="005A4B8F" w:rsidP="005A4B8F">
            <w:r>
              <w:t>CSS</w:t>
            </w:r>
          </w:p>
          <w:p w14:paraId="519BA1F6" w14:textId="36554BD3" w:rsidR="005A4B8F" w:rsidRDefault="005A4B8F" w:rsidP="005A4B8F">
            <w:r>
              <w:t>JavaScript</w:t>
            </w:r>
          </w:p>
          <w:p w14:paraId="283DA7AA" w14:textId="3386F9FD" w:rsidR="005A4B8F" w:rsidRDefault="005A4B8F" w:rsidP="005A4B8F">
            <w:r>
              <w:t>Windows</w:t>
            </w:r>
          </w:p>
          <w:p w14:paraId="66E234DA" w14:textId="75160C81" w:rsidR="005A4B8F" w:rsidRDefault="005A4B8F" w:rsidP="005A4B8F">
            <w:r>
              <w:t>Linux</w:t>
            </w:r>
          </w:p>
          <w:p w14:paraId="78DE9471" w14:textId="77777777" w:rsidR="005A4B8F" w:rsidRDefault="005A4B8F" w:rsidP="00BA650C"/>
          <w:p w14:paraId="09CD5517" w14:textId="77777777" w:rsidR="005A4B8F" w:rsidRDefault="005A4B8F" w:rsidP="00BA650C"/>
          <w:p w14:paraId="4F2584B0" w14:textId="77777777" w:rsidR="00222D15" w:rsidRPr="006652D0" w:rsidRDefault="00000000" w:rsidP="00376913">
            <w:pPr>
              <w:pStyle w:val="Heading1"/>
            </w:pPr>
            <w:sdt>
              <w:sdtPr>
                <w:id w:val="-2114353158"/>
                <w:placeholder>
                  <w:docPart w:val="04D3D630B4A147B7A81ED3EFA8C28F31"/>
                </w:placeholder>
                <w:temporary/>
                <w:showingPlcHdr/>
                <w15:appearance w15:val="hidden"/>
              </w:sdtPr>
              <w:sdtContent>
                <w:r w:rsidR="005E0944">
                  <w:t>Contact</w:t>
                </w:r>
              </w:sdtContent>
            </w:sdt>
          </w:p>
          <w:p w14:paraId="6D602B74" w14:textId="73C49C60" w:rsidR="00C83AE4" w:rsidRDefault="00EA6BBB" w:rsidP="00C83AE4">
            <w:pPr>
              <w:pStyle w:val="Heading4"/>
            </w:pPr>
            <w:r>
              <w:t>Homer Glen, IL</w:t>
            </w:r>
            <w:r w:rsidR="00222D15">
              <w:t xml:space="preserve"> </w:t>
            </w:r>
          </w:p>
          <w:p w14:paraId="1D6FE0FA" w14:textId="05DEAF66" w:rsidR="00C83AE4" w:rsidRDefault="00EA6BBB" w:rsidP="00C83AE4">
            <w:pPr>
              <w:pStyle w:val="Heading4"/>
            </w:pPr>
            <w:r>
              <w:t>708-315-1920</w:t>
            </w:r>
          </w:p>
          <w:p w14:paraId="68169695" w14:textId="577D8C6C" w:rsidR="00C83AE4" w:rsidRDefault="00EA6BBB" w:rsidP="00C83AE4">
            <w:pPr>
              <w:pStyle w:val="Heading4"/>
            </w:pPr>
            <w:r>
              <w:t>Krzysiaknick@gmail.com</w:t>
            </w:r>
          </w:p>
          <w:p w14:paraId="0371149E" w14:textId="1E583B30" w:rsidR="00222D15" w:rsidRDefault="00222D15" w:rsidP="001D6651">
            <w:pPr>
              <w:pStyle w:val="Heading4"/>
            </w:pPr>
          </w:p>
        </w:tc>
        <w:tc>
          <w:tcPr>
            <w:tcW w:w="450" w:type="dxa"/>
          </w:tcPr>
          <w:p w14:paraId="2430B057" w14:textId="77777777" w:rsidR="00222D15" w:rsidRDefault="00222D15" w:rsidP="00222D15"/>
        </w:tc>
        <w:tc>
          <w:tcPr>
            <w:tcW w:w="7020" w:type="dxa"/>
            <w:gridSpan w:val="2"/>
          </w:tcPr>
          <w:p w14:paraId="7AE9C342" w14:textId="77777777" w:rsidR="00222D15" w:rsidRPr="00A02CAF" w:rsidRDefault="00000000" w:rsidP="001D6651">
            <w:pPr>
              <w:pStyle w:val="Heading1"/>
            </w:pPr>
            <w:sdt>
              <w:sdtPr>
                <w:id w:val="1677379590"/>
                <w:placeholder>
                  <w:docPart w:val="32638E3A209140A99754FA86CE78E00F"/>
                </w:placeholder>
                <w:temporary/>
                <w:showingPlcHdr/>
                <w15:appearance w15:val="hidden"/>
              </w:sdtPr>
              <w:sdtContent>
                <w:r w:rsidR="00C83AE4">
                  <w:t>Experience</w:t>
                </w:r>
              </w:sdtContent>
            </w:sdt>
          </w:p>
        </w:tc>
      </w:tr>
      <w:tr w:rsidR="00222D15" w:rsidRPr="001273AE" w14:paraId="11BB2BF6" w14:textId="77777777" w:rsidTr="00030B67">
        <w:trPr>
          <w:trHeight w:val="252"/>
        </w:trPr>
        <w:tc>
          <w:tcPr>
            <w:tcW w:w="2520" w:type="dxa"/>
            <w:vMerge/>
          </w:tcPr>
          <w:p w14:paraId="692B6325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408780D9" w14:textId="77777777" w:rsidR="00222D15" w:rsidRPr="001D6651" w:rsidRDefault="00222D15" w:rsidP="00222D15"/>
        </w:tc>
        <w:tc>
          <w:tcPr>
            <w:tcW w:w="5760" w:type="dxa"/>
          </w:tcPr>
          <w:p w14:paraId="2966C8B8" w14:textId="32456563" w:rsidR="00222D15" w:rsidRPr="001D6651" w:rsidRDefault="00EA6BBB" w:rsidP="001273AE">
            <w:pPr>
              <w:pStyle w:val="Heading2"/>
            </w:pPr>
            <w:r>
              <w:t>Field Engineer – IT Lighthouse</w:t>
            </w:r>
          </w:p>
        </w:tc>
        <w:tc>
          <w:tcPr>
            <w:tcW w:w="1260" w:type="dxa"/>
          </w:tcPr>
          <w:p w14:paraId="672F040C" w14:textId="530BEB35" w:rsidR="00222D15" w:rsidRPr="001273AE" w:rsidRDefault="00510640" w:rsidP="001273AE">
            <w:pPr>
              <w:pStyle w:val="Heading3"/>
            </w:pPr>
            <w:r>
              <w:t>2021-Present</w:t>
            </w:r>
          </w:p>
        </w:tc>
      </w:tr>
      <w:tr w:rsidR="00222D15" w14:paraId="77269B0B" w14:textId="77777777" w:rsidTr="00030B67">
        <w:trPr>
          <w:trHeight w:val="783"/>
        </w:trPr>
        <w:tc>
          <w:tcPr>
            <w:tcW w:w="2520" w:type="dxa"/>
            <w:vMerge/>
          </w:tcPr>
          <w:p w14:paraId="5492298C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0650CE02" w14:textId="77777777" w:rsidR="00222D15" w:rsidRDefault="00222D15" w:rsidP="00222D15"/>
        </w:tc>
        <w:tc>
          <w:tcPr>
            <w:tcW w:w="7020" w:type="dxa"/>
            <w:gridSpan w:val="2"/>
          </w:tcPr>
          <w:p w14:paraId="140DA6FE" w14:textId="438A8850" w:rsidR="00222D15" w:rsidRDefault="00F76268" w:rsidP="00F76268">
            <w:pPr>
              <w:pStyle w:val="ListParagraph"/>
              <w:numPr>
                <w:ilvl w:val="0"/>
                <w:numId w:val="3"/>
              </w:numPr>
            </w:pPr>
            <w:r>
              <w:t xml:space="preserve">Participated in solo and team projects deploying and managing network </w:t>
            </w:r>
            <w:r w:rsidR="00D11D23">
              <w:t>and communications infrastructure.</w:t>
            </w:r>
          </w:p>
          <w:p w14:paraId="598FB50F" w14:textId="77777777" w:rsidR="00D11D23" w:rsidRDefault="00D11D23" w:rsidP="00F76268">
            <w:pPr>
              <w:pStyle w:val="ListParagraph"/>
              <w:numPr>
                <w:ilvl w:val="0"/>
                <w:numId w:val="3"/>
              </w:numPr>
            </w:pPr>
            <w:r>
              <w:t xml:space="preserve">Worked mainly with medical practices with heightened cyber security measures and HIPPA compliance. </w:t>
            </w:r>
          </w:p>
          <w:p w14:paraId="71A896ED" w14:textId="77777777" w:rsidR="00D11D23" w:rsidRDefault="00D11D23" w:rsidP="00F76268">
            <w:pPr>
              <w:pStyle w:val="ListParagraph"/>
              <w:numPr>
                <w:ilvl w:val="0"/>
                <w:numId w:val="3"/>
              </w:numPr>
            </w:pPr>
            <w:r>
              <w:t xml:space="preserve">Developed enhanced problem-solving and troubleshooting skills </w:t>
            </w:r>
            <w:r w:rsidR="00631F48">
              <w:t xml:space="preserve">through solo endeavors in the ever-expanding IT field. </w:t>
            </w:r>
          </w:p>
          <w:p w14:paraId="2C6699CA" w14:textId="509A1BF8" w:rsidR="005A4B8F" w:rsidRDefault="005A4B8F" w:rsidP="00F76268">
            <w:pPr>
              <w:pStyle w:val="ListParagraph"/>
              <w:numPr>
                <w:ilvl w:val="0"/>
                <w:numId w:val="3"/>
              </w:numPr>
            </w:pPr>
            <w:r>
              <w:t>Assisted in the training and shadowing of new interns.</w:t>
            </w:r>
          </w:p>
        </w:tc>
      </w:tr>
      <w:tr w:rsidR="00222D15" w14:paraId="10A9799E" w14:textId="77777777" w:rsidTr="00030B67">
        <w:trPr>
          <w:trHeight w:val="360"/>
        </w:trPr>
        <w:tc>
          <w:tcPr>
            <w:tcW w:w="2520" w:type="dxa"/>
            <w:vMerge/>
          </w:tcPr>
          <w:p w14:paraId="1F16EBD6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4D622784" w14:textId="77777777" w:rsidR="00222D15" w:rsidRDefault="00222D15" w:rsidP="00222D15"/>
        </w:tc>
        <w:tc>
          <w:tcPr>
            <w:tcW w:w="5760" w:type="dxa"/>
          </w:tcPr>
          <w:p w14:paraId="4992C453" w14:textId="59C33A8E" w:rsidR="00222D15" w:rsidRDefault="00222D15" w:rsidP="001D6651">
            <w:pPr>
              <w:pStyle w:val="Heading2"/>
            </w:pPr>
          </w:p>
        </w:tc>
        <w:tc>
          <w:tcPr>
            <w:tcW w:w="1260" w:type="dxa"/>
          </w:tcPr>
          <w:p w14:paraId="1E828809" w14:textId="1886FDA1" w:rsidR="00222D15" w:rsidRDefault="00222D15" w:rsidP="001D6651">
            <w:pPr>
              <w:pStyle w:val="Heading3"/>
            </w:pPr>
          </w:p>
        </w:tc>
      </w:tr>
      <w:tr w:rsidR="00222D15" w14:paraId="76C24ABF" w14:textId="77777777" w:rsidTr="00030B67">
        <w:trPr>
          <w:trHeight w:val="828"/>
        </w:trPr>
        <w:tc>
          <w:tcPr>
            <w:tcW w:w="2520" w:type="dxa"/>
            <w:vMerge/>
          </w:tcPr>
          <w:p w14:paraId="50AB6CA7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5B741CBB" w14:textId="77777777" w:rsidR="00222D15" w:rsidRDefault="00222D15" w:rsidP="00222D15"/>
        </w:tc>
        <w:tc>
          <w:tcPr>
            <w:tcW w:w="7020" w:type="dxa"/>
            <w:gridSpan w:val="2"/>
          </w:tcPr>
          <w:p w14:paraId="76DC269D" w14:textId="77777777" w:rsidR="00222D15" w:rsidRDefault="00222D15" w:rsidP="001D6651"/>
        </w:tc>
      </w:tr>
      <w:tr w:rsidR="00222D15" w14:paraId="150462F0" w14:textId="77777777" w:rsidTr="00030B67">
        <w:trPr>
          <w:trHeight w:val="225"/>
        </w:trPr>
        <w:tc>
          <w:tcPr>
            <w:tcW w:w="2520" w:type="dxa"/>
            <w:vMerge/>
          </w:tcPr>
          <w:p w14:paraId="16BA6904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085B7A06" w14:textId="77777777" w:rsidR="00222D15" w:rsidRDefault="00222D15" w:rsidP="00222D15"/>
        </w:tc>
        <w:tc>
          <w:tcPr>
            <w:tcW w:w="7020" w:type="dxa"/>
            <w:gridSpan w:val="2"/>
          </w:tcPr>
          <w:p w14:paraId="3864FB2B" w14:textId="77777777" w:rsidR="00222D15" w:rsidRDefault="00000000" w:rsidP="00376913">
            <w:pPr>
              <w:pStyle w:val="Heading1"/>
            </w:pPr>
            <w:sdt>
              <w:sdtPr>
                <w:id w:val="1609545817"/>
                <w:placeholder>
                  <w:docPart w:val="BB3AE2FE8C4C40FEAAA9E90DB008F4D5"/>
                </w:placeholder>
                <w:temporary/>
                <w:showingPlcHdr/>
                <w15:appearance w15:val="hidden"/>
              </w:sdtPr>
              <w:sdtContent>
                <w:r w:rsidR="00C83AE4">
                  <w:t>Education</w:t>
                </w:r>
              </w:sdtContent>
            </w:sdt>
          </w:p>
        </w:tc>
      </w:tr>
      <w:tr w:rsidR="00222D15" w14:paraId="0135EBA1" w14:textId="77777777" w:rsidTr="00030B67">
        <w:trPr>
          <w:trHeight w:val="297"/>
        </w:trPr>
        <w:tc>
          <w:tcPr>
            <w:tcW w:w="2520" w:type="dxa"/>
            <w:vMerge/>
          </w:tcPr>
          <w:p w14:paraId="64543B25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0E6DEFDB" w14:textId="77777777" w:rsidR="00222D15" w:rsidRDefault="00222D15" w:rsidP="00222D15"/>
        </w:tc>
        <w:tc>
          <w:tcPr>
            <w:tcW w:w="5760" w:type="dxa"/>
          </w:tcPr>
          <w:p w14:paraId="2A97703D" w14:textId="310001F6" w:rsidR="00222D15" w:rsidRDefault="00EA6BBB" w:rsidP="001D6651">
            <w:pPr>
              <w:pStyle w:val="Heading2"/>
            </w:pPr>
            <w:r>
              <w:t xml:space="preserve">Science transfer program – Morain Valley </w:t>
            </w:r>
          </w:p>
        </w:tc>
        <w:tc>
          <w:tcPr>
            <w:tcW w:w="1260" w:type="dxa"/>
          </w:tcPr>
          <w:p w14:paraId="0EB9992C" w14:textId="30EA412C" w:rsidR="00222D15" w:rsidRDefault="00EA6BBB" w:rsidP="00C83AE4">
            <w:pPr>
              <w:pStyle w:val="Heading3"/>
            </w:pPr>
            <w:r>
              <w:t>2021-2023</w:t>
            </w:r>
            <w:r w:rsidR="00C83AE4">
              <w:t xml:space="preserve"> </w:t>
            </w:r>
          </w:p>
        </w:tc>
      </w:tr>
      <w:tr w:rsidR="00222D15" w14:paraId="5604D97C" w14:textId="77777777" w:rsidTr="00030B67">
        <w:trPr>
          <w:trHeight w:val="920"/>
        </w:trPr>
        <w:tc>
          <w:tcPr>
            <w:tcW w:w="2520" w:type="dxa"/>
            <w:vMerge/>
          </w:tcPr>
          <w:p w14:paraId="0C9D2D46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04DE893C" w14:textId="77777777" w:rsidR="00222D15" w:rsidRDefault="00222D15" w:rsidP="00222D15"/>
        </w:tc>
        <w:tc>
          <w:tcPr>
            <w:tcW w:w="7020" w:type="dxa"/>
            <w:gridSpan w:val="2"/>
          </w:tcPr>
          <w:p w14:paraId="6843879E" w14:textId="1208B2DE" w:rsidR="00222D15" w:rsidRDefault="00EA6BBB" w:rsidP="001D6651">
            <w:r>
              <w:t xml:space="preserve">I attended Morain Valley Community College for two years where I participated in a transfer program with a focus in science. </w:t>
            </w:r>
          </w:p>
          <w:p w14:paraId="01B69F2B" w14:textId="77777777" w:rsidR="00222D15" w:rsidRDefault="00222D15" w:rsidP="001D6651"/>
        </w:tc>
      </w:tr>
      <w:tr w:rsidR="00222D15" w14:paraId="02F667A6" w14:textId="77777777" w:rsidTr="00030B67">
        <w:trPr>
          <w:trHeight w:val="80"/>
        </w:trPr>
        <w:tc>
          <w:tcPr>
            <w:tcW w:w="2520" w:type="dxa"/>
            <w:vMerge/>
          </w:tcPr>
          <w:p w14:paraId="131851FA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270DABD4" w14:textId="77777777" w:rsidR="00222D15" w:rsidRDefault="00222D15" w:rsidP="00222D15"/>
        </w:tc>
        <w:tc>
          <w:tcPr>
            <w:tcW w:w="5760" w:type="dxa"/>
          </w:tcPr>
          <w:p w14:paraId="5285ACD8" w14:textId="035A95AD" w:rsidR="00222D15" w:rsidRDefault="00EA6BBB" w:rsidP="00C83AE4">
            <w:pPr>
              <w:pStyle w:val="Heading2"/>
            </w:pPr>
            <w:r>
              <w:t xml:space="preserve">BS Computer Science – Lewis University </w:t>
            </w:r>
            <w:r w:rsidR="00C83AE4">
              <w:t xml:space="preserve"> </w:t>
            </w:r>
          </w:p>
        </w:tc>
        <w:tc>
          <w:tcPr>
            <w:tcW w:w="1260" w:type="dxa"/>
          </w:tcPr>
          <w:p w14:paraId="6D44C996" w14:textId="3C3B4863" w:rsidR="00222D15" w:rsidRDefault="00EA6BBB" w:rsidP="001D6651">
            <w:pPr>
              <w:pStyle w:val="Heading3"/>
            </w:pPr>
            <w:r>
              <w:t>2023-Present</w:t>
            </w:r>
          </w:p>
        </w:tc>
      </w:tr>
      <w:tr w:rsidR="00222D15" w14:paraId="21CBAB00" w14:textId="77777777" w:rsidTr="00030B67">
        <w:trPr>
          <w:trHeight w:val="630"/>
        </w:trPr>
        <w:tc>
          <w:tcPr>
            <w:tcW w:w="2520" w:type="dxa"/>
            <w:vMerge/>
          </w:tcPr>
          <w:p w14:paraId="41F2EB00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1F2E327A" w14:textId="77777777" w:rsidR="00222D15" w:rsidRDefault="00222D15" w:rsidP="00222D15"/>
        </w:tc>
        <w:tc>
          <w:tcPr>
            <w:tcW w:w="7020" w:type="dxa"/>
            <w:gridSpan w:val="2"/>
          </w:tcPr>
          <w:p w14:paraId="4A5323C6" w14:textId="65191722" w:rsidR="00222D15" w:rsidRDefault="00EA6BBB" w:rsidP="001D6651">
            <w:r>
              <w:t>I currently attend Lewis University where I am studying Computer Science hold</w:t>
            </w:r>
            <w:r w:rsidR="00631F48">
              <w:t>ing</w:t>
            </w:r>
            <w:r>
              <w:t xml:space="preserve"> a 4.0 GPA.</w:t>
            </w:r>
          </w:p>
          <w:p w14:paraId="72903845" w14:textId="77777777" w:rsidR="00222D15" w:rsidRDefault="00222D15" w:rsidP="00222D15"/>
        </w:tc>
      </w:tr>
    </w:tbl>
    <w:p w14:paraId="2C2425DE" w14:textId="77777777" w:rsidR="00376913" w:rsidRPr="00643B2F" w:rsidRDefault="00376913" w:rsidP="00376913"/>
    <w:sectPr w:rsidR="00376913" w:rsidRPr="00643B2F" w:rsidSect="00DD3753">
      <w:pgSz w:w="12240" w:h="15840"/>
      <w:pgMar w:top="90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4B4FE" w14:textId="77777777" w:rsidR="00DD3753" w:rsidRDefault="00DD3753" w:rsidP="00927723">
      <w:pPr>
        <w:spacing w:line="240" w:lineRule="auto"/>
      </w:pPr>
      <w:r>
        <w:separator/>
      </w:r>
    </w:p>
    <w:p w14:paraId="675025B9" w14:textId="77777777" w:rsidR="00DD3753" w:rsidRDefault="00DD3753"/>
  </w:endnote>
  <w:endnote w:type="continuationSeparator" w:id="0">
    <w:p w14:paraId="67EF5793" w14:textId="77777777" w:rsidR="00DD3753" w:rsidRDefault="00DD3753" w:rsidP="00927723">
      <w:pPr>
        <w:spacing w:line="240" w:lineRule="auto"/>
      </w:pPr>
      <w:r>
        <w:continuationSeparator/>
      </w:r>
    </w:p>
    <w:p w14:paraId="63FF8CE0" w14:textId="77777777" w:rsidR="00DD3753" w:rsidRDefault="00DD3753"/>
  </w:endnote>
  <w:endnote w:type="continuationNotice" w:id="1">
    <w:p w14:paraId="0178B349" w14:textId="77777777" w:rsidR="00DD3753" w:rsidRDefault="00DD3753">
      <w:pPr>
        <w:spacing w:line="240" w:lineRule="auto"/>
      </w:pPr>
    </w:p>
    <w:p w14:paraId="0E82A5D4" w14:textId="77777777" w:rsidR="00DD3753" w:rsidRDefault="00DD37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63374" w14:textId="77777777" w:rsidR="00DD3753" w:rsidRDefault="00DD3753" w:rsidP="00927723">
      <w:pPr>
        <w:spacing w:line="240" w:lineRule="auto"/>
      </w:pPr>
      <w:r>
        <w:separator/>
      </w:r>
    </w:p>
    <w:p w14:paraId="0FB0B858" w14:textId="77777777" w:rsidR="00DD3753" w:rsidRDefault="00DD3753"/>
  </w:footnote>
  <w:footnote w:type="continuationSeparator" w:id="0">
    <w:p w14:paraId="5CC73679" w14:textId="77777777" w:rsidR="00DD3753" w:rsidRDefault="00DD3753" w:rsidP="00927723">
      <w:pPr>
        <w:spacing w:line="240" w:lineRule="auto"/>
      </w:pPr>
      <w:r>
        <w:continuationSeparator/>
      </w:r>
    </w:p>
    <w:p w14:paraId="6181A5B5" w14:textId="77777777" w:rsidR="00DD3753" w:rsidRDefault="00DD3753"/>
  </w:footnote>
  <w:footnote w:type="continuationNotice" w:id="1">
    <w:p w14:paraId="4C11AEA9" w14:textId="77777777" w:rsidR="00DD3753" w:rsidRDefault="00DD3753">
      <w:pPr>
        <w:spacing w:line="240" w:lineRule="auto"/>
      </w:pPr>
    </w:p>
    <w:p w14:paraId="5D666CD3" w14:textId="77777777" w:rsidR="00DD3753" w:rsidRDefault="00DD37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55D8"/>
    <w:multiLevelType w:val="hybridMultilevel"/>
    <w:tmpl w:val="1E74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A0A82"/>
    <w:multiLevelType w:val="hybridMultilevel"/>
    <w:tmpl w:val="AB2E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4E374952"/>
    <w:multiLevelType w:val="hybridMultilevel"/>
    <w:tmpl w:val="1770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A0FBC"/>
    <w:multiLevelType w:val="hybridMultilevel"/>
    <w:tmpl w:val="BD98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C6CC0"/>
    <w:multiLevelType w:val="hybridMultilevel"/>
    <w:tmpl w:val="8074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09781">
    <w:abstractNumId w:val="4"/>
  </w:num>
  <w:num w:numId="2" w16cid:durableId="895974494">
    <w:abstractNumId w:val="2"/>
  </w:num>
  <w:num w:numId="3" w16cid:durableId="795560520">
    <w:abstractNumId w:val="6"/>
  </w:num>
  <w:num w:numId="4" w16cid:durableId="387802132">
    <w:abstractNumId w:val="1"/>
  </w:num>
  <w:num w:numId="5" w16cid:durableId="1425347231">
    <w:abstractNumId w:val="0"/>
  </w:num>
  <w:num w:numId="6" w16cid:durableId="1764956166">
    <w:abstractNumId w:val="3"/>
  </w:num>
  <w:num w:numId="7" w16cid:durableId="2930256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BB"/>
    <w:rsid w:val="000073C4"/>
    <w:rsid w:val="00011FB1"/>
    <w:rsid w:val="000228D1"/>
    <w:rsid w:val="00024D4D"/>
    <w:rsid w:val="00025D88"/>
    <w:rsid w:val="00030B67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92E06"/>
    <w:rsid w:val="000A0795"/>
    <w:rsid w:val="000A73F0"/>
    <w:rsid w:val="000B655B"/>
    <w:rsid w:val="000D7192"/>
    <w:rsid w:val="000D7F06"/>
    <w:rsid w:val="000E0D80"/>
    <w:rsid w:val="000E1169"/>
    <w:rsid w:val="000E1595"/>
    <w:rsid w:val="00107B08"/>
    <w:rsid w:val="00110677"/>
    <w:rsid w:val="001243A5"/>
    <w:rsid w:val="0012629F"/>
    <w:rsid w:val="001273AE"/>
    <w:rsid w:val="00131554"/>
    <w:rsid w:val="00156CEC"/>
    <w:rsid w:val="0016131A"/>
    <w:rsid w:val="00162E1E"/>
    <w:rsid w:val="00175AD9"/>
    <w:rsid w:val="00176E72"/>
    <w:rsid w:val="00177BCD"/>
    <w:rsid w:val="00181FEE"/>
    <w:rsid w:val="001830D4"/>
    <w:rsid w:val="00184C82"/>
    <w:rsid w:val="001A666A"/>
    <w:rsid w:val="001B54CF"/>
    <w:rsid w:val="001D0FFB"/>
    <w:rsid w:val="001D53C4"/>
    <w:rsid w:val="001D6113"/>
    <w:rsid w:val="001D6391"/>
    <w:rsid w:val="001D6651"/>
    <w:rsid w:val="001E0D62"/>
    <w:rsid w:val="001E190C"/>
    <w:rsid w:val="001E6CF6"/>
    <w:rsid w:val="001F61E8"/>
    <w:rsid w:val="001F7757"/>
    <w:rsid w:val="001F7942"/>
    <w:rsid w:val="00206323"/>
    <w:rsid w:val="002100A3"/>
    <w:rsid w:val="0021234A"/>
    <w:rsid w:val="00222D15"/>
    <w:rsid w:val="00232A10"/>
    <w:rsid w:val="00243FB7"/>
    <w:rsid w:val="0024687B"/>
    <w:rsid w:val="00265AE5"/>
    <w:rsid w:val="00266526"/>
    <w:rsid w:val="00270F6E"/>
    <w:rsid w:val="00275255"/>
    <w:rsid w:val="0028675B"/>
    <w:rsid w:val="00293B83"/>
    <w:rsid w:val="002A4DF5"/>
    <w:rsid w:val="002B07F9"/>
    <w:rsid w:val="002D2F97"/>
    <w:rsid w:val="002F301D"/>
    <w:rsid w:val="00304F43"/>
    <w:rsid w:val="00311354"/>
    <w:rsid w:val="00321182"/>
    <w:rsid w:val="00322008"/>
    <w:rsid w:val="00324641"/>
    <w:rsid w:val="003312E6"/>
    <w:rsid w:val="0034260F"/>
    <w:rsid w:val="00345F2B"/>
    <w:rsid w:val="00346D44"/>
    <w:rsid w:val="00350BF0"/>
    <w:rsid w:val="0035316D"/>
    <w:rsid w:val="00362862"/>
    <w:rsid w:val="003637FE"/>
    <w:rsid w:val="00367CBF"/>
    <w:rsid w:val="003731F3"/>
    <w:rsid w:val="00376913"/>
    <w:rsid w:val="00377DDA"/>
    <w:rsid w:val="00383F0E"/>
    <w:rsid w:val="003856AF"/>
    <w:rsid w:val="003953FE"/>
    <w:rsid w:val="003A0634"/>
    <w:rsid w:val="003A3091"/>
    <w:rsid w:val="003A43A2"/>
    <w:rsid w:val="003B03A4"/>
    <w:rsid w:val="003B1A3E"/>
    <w:rsid w:val="003B3063"/>
    <w:rsid w:val="003C269E"/>
    <w:rsid w:val="003F1017"/>
    <w:rsid w:val="0043482D"/>
    <w:rsid w:val="00441DC6"/>
    <w:rsid w:val="00442EE2"/>
    <w:rsid w:val="0046477D"/>
    <w:rsid w:val="00464832"/>
    <w:rsid w:val="00473798"/>
    <w:rsid w:val="004765DC"/>
    <w:rsid w:val="00477093"/>
    <w:rsid w:val="00484469"/>
    <w:rsid w:val="00486A24"/>
    <w:rsid w:val="00490ACD"/>
    <w:rsid w:val="00496060"/>
    <w:rsid w:val="00496E30"/>
    <w:rsid w:val="004A3402"/>
    <w:rsid w:val="004B1DFA"/>
    <w:rsid w:val="004B7089"/>
    <w:rsid w:val="004C1684"/>
    <w:rsid w:val="004C22AD"/>
    <w:rsid w:val="004C773D"/>
    <w:rsid w:val="004D10B6"/>
    <w:rsid w:val="004E3516"/>
    <w:rsid w:val="004E438F"/>
    <w:rsid w:val="004E7484"/>
    <w:rsid w:val="00504CDD"/>
    <w:rsid w:val="005078C5"/>
    <w:rsid w:val="00510640"/>
    <w:rsid w:val="00513C96"/>
    <w:rsid w:val="005143C7"/>
    <w:rsid w:val="00520BA5"/>
    <w:rsid w:val="005241CB"/>
    <w:rsid w:val="0052463D"/>
    <w:rsid w:val="005309FE"/>
    <w:rsid w:val="00531681"/>
    <w:rsid w:val="005370D2"/>
    <w:rsid w:val="00544CC1"/>
    <w:rsid w:val="005628E7"/>
    <w:rsid w:val="00571E14"/>
    <w:rsid w:val="005A4B8F"/>
    <w:rsid w:val="005A556D"/>
    <w:rsid w:val="005B4C7C"/>
    <w:rsid w:val="005C2A15"/>
    <w:rsid w:val="005C5955"/>
    <w:rsid w:val="005D74FE"/>
    <w:rsid w:val="005E0944"/>
    <w:rsid w:val="005F14ED"/>
    <w:rsid w:val="005F7CD1"/>
    <w:rsid w:val="00602312"/>
    <w:rsid w:val="00605302"/>
    <w:rsid w:val="006060E2"/>
    <w:rsid w:val="00617AB9"/>
    <w:rsid w:val="00631F48"/>
    <w:rsid w:val="006355BC"/>
    <w:rsid w:val="00637909"/>
    <w:rsid w:val="00643B2F"/>
    <w:rsid w:val="00650B67"/>
    <w:rsid w:val="00653F8B"/>
    <w:rsid w:val="00655974"/>
    <w:rsid w:val="0066133F"/>
    <w:rsid w:val="006652D0"/>
    <w:rsid w:val="00670052"/>
    <w:rsid w:val="00672513"/>
    <w:rsid w:val="00672AF4"/>
    <w:rsid w:val="00674EE1"/>
    <w:rsid w:val="006A3CE7"/>
    <w:rsid w:val="006A423C"/>
    <w:rsid w:val="006B0509"/>
    <w:rsid w:val="006B7577"/>
    <w:rsid w:val="006C090D"/>
    <w:rsid w:val="006C2B30"/>
    <w:rsid w:val="006D5F6C"/>
    <w:rsid w:val="006F32ED"/>
    <w:rsid w:val="006F5D27"/>
    <w:rsid w:val="00710053"/>
    <w:rsid w:val="00713EB6"/>
    <w:rsid w:val="00721530"/>
    <w:rsid w:val="00722ACC"/>
    <w:rsid w:val="00730974"/>
    <w:rsid w:val="00733E95"/>
    <w:rsid w:val="0073490F"/>
    <w:rsid w:val="00736706"/>
    <w:rsid w:val="00745DF7"/>
    <w:rsid w:val="00751DFF"/>
    <w:rsid w:val="007532BF"/>
    <w:rsid w:val="00753443"/>
    <w:rsid w:val="007559D2"/>
    <w:rsid w:val="00766E0C"/>
    <w:rsid w:val="00771D52"/>
    <w:rsid w:val="0077299A"/>
    <w:rsid w:val="00776B96"/>
    <w:rsid w:val="00781466"/>
    <w:rsid w:val="007817E0"/>
    <w:rsid w:val="007824AD"/>
    <w:rsid w:val="007829D3"/>
    <w:rsid w:val="0079316C"/>
    <w:rsid w:val="007A6A4B"/>
    <w:rsid w:val="007B28DC"/>
    <w:rsid w:val="007D7952"/>
    <w:rsid w:val="007F674D"/>
    <w:rsid w:val="00804C8B"/>
    <w:rsid w:val="00807974"/>
    <w:rsid w:val="00807F4B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39EF"/>
    <w:rsid w:val="00875602"/>
    <w:rsid w:val="0088158A"/>
    <w:rsid w:val="0089376B"/>
    <w:rsid w:val="00894F57"/>
    <w:rsid w:val="00895832"/>
    <w:rsid w:val="008A3A0A"/>
    <w:rsid w:val="008A3A9D"/>
    <w:rsid w:val="008A6565"/>
    <w:rsid w:val="008A6D3A"/>
    <w:rsid w:val="008B3F37"/>
    <w:rsid w:val="008C2D69"/>
    <w:rsid w:val="008D089D"/>
    <w:rsid w:val="008F480E"/>
    <w:rsid w:val="008F6510"/>
    <w:rsid w:val="009028E5"/>
    <w:rsid w:val="00905A70"/>
    <w:rsid w:val="009123A9"/>
    <w:rsid w:val="0091277D"/>
    <w:rsid w:val="00924465"/>
    <w:rsid w:val="00927723"/>
    <w:rsid w:val="00927786"/>
    <w:rsid w:val="00935D6E"/>
    <w:rsid w:val="00955FCF"/>
    <w:rsid w:val="00962820"/>
    <w:rsid w:val="00970400"/>
    <w:rsid w:val="00980027"/>
    <w:rsid w:val="00980B65"/>
    <w:rsid w:val="00980BEE"/>
    <w:rsid w:val="00985263"/>
    <w:rsid w:val="00995103"/>
    <w:rsid w:val="00996D6C"/>
    <w:rsid w:val="009B3F78"/>
    <w:rsid w:val="009C0A26"/>
    <w:rsid w:val="009E1F78"/>
    <w:rsid w:val="009E4CD3"/>
    <w:rsid w:val="00A004CE"/>
    <w:rsid w:val="00A02CAF"/>
    <w:rsid w:val="00A03F7E"/>
    <w:rsid w:val="00A05664"/>
    <w:rsid w:val="00A06C1C"/>
    <w:rsid w:val="00A10B84"/>
    <w:rsid w:val="00A12A88"/>
    <w:rsid w:val="00A2097A"/>
    <w:rsid w:val="00A2278D"/>
    <w:rsid w:val="00A3386B"/>
    <w:rsid w:val="00A34361"/>
    <w:rsid w:val="00A36A20"/>
    <w:rsid w:val="00A455F6"/>
    <w:rsid w:val="00A530D4"/>
    <w:rsid w:val="00A63132"/>
    <w:rsid w:val="00A651BC"/>
    <w:rsid w:val="00A666BC"/>
    <w:rsid w:val="00A8283C"/>
    <w:rsid w:val="00A82B55"/>
    <w:rsid w:val="00A86765"/>
    <w:rsid w:val="00A9049D"/>
    <w:rsid w:val="00A911AC"/>
    <w:rsid w:val="00AA5B78"/>
    <w:rsid w:val="00AB128A"/>
    <w:rsid w:val="00AB140B"/>
    <w:rsid w:val="00AB1D7C"/>
    <w:rsid w:val="00AB2933"/>
    <w:rsid w:val="00AB7004"/>
    <w:rsid w:val="00AC0E48"/>
    <w:rsid w:val="00AE401C"/>
    <w:rsid w:val="00AE6BF9"/>
    <w:rsid w:val="00AF04A5"/>
    <w:rsid w:val="00AF0AA8"/>
    <w:rsid w:val="00AF68C7"/>
    <w:rsid w:val="00AF7D88"/>
    <w:rsid w:val="00B05059"/>
    <w:rsid w:val="00B170F6"/>
    <w:rsid w:val="00B211FB"/>
    <w:rsid w:val="00B21B93"/>
    <w:rsid w:val="00B30166"/>
    <w:rsid w:val="00B32FF8"/>
    <w:rsid w:val="00B43CBB"/>
    <w:rsid w:val="00B47AA4"/>
    <w:rsid w:val="00B50C46"/>
    <w:rsid w:val="00B52BA9"/>
    <w:rsid w:val="00B61F57"/>
    <w:rsid w:val="00B63731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C166C"/>
    <w:rsid w:val="00BE6407"/>
    <w:rsid w:val="00BE6E96"/>
    <w:rsid w:val="00BE71C0"/>
    <w:rsid w:val="00BF36BF"/>
    <w:rsid w:val="00BF39EB"/>
    <w:rsid w:val="00C45D03"/>
    <w:rsid w:val="00C4611B"/>
    <w:rsid w:val="00C537B8"/>
    <w:rsid w:val="00C53DCF"/>
    <w:rsid w:val="00C6042C"/>
    <w:rsid w:val="00C759D7"/>
    <w:rsid w:val="00C77943"/>
    <w:rsid w:val="00C8203C"/>
    <w:rsid w:val="00C83AE4"/>
    <w:rsid w:val="00C86028"/>
    <w:rsid w:val="00C86675"/>
    <w:rsid w:val="00C92853"/>
    <w:rsid w:val="00C944CD"/>
    <w:rsid w:val="00C9665F"/>
    <w:rsid w:val="00CA5F7A"/>
    <w:rsid w:val="00CB5C6F"/>
    <w:rsid w:val="00CC2A2B"/>
    <w:rsid w:val="00CC574B"/>
    <w:rsid w:val="00CD0ED1"/>
    <w:rsid w:val="00CE7F99"/>
    <w:rsid w:val="00CF1109"/>
    <w:rsid w:val="00CF63A0"/>
    <w:rsid w:val="00D046C1"/>
    <w:rsid w:val="00D058E1"/>
    <w:rsid w:val="00D1087F"/>
    <w:rsid w:val="00D11D23"/>
    <w:rsid w:val="00D11E76"/>
    <w:rsid w:val="00D21A2A"/>
    <w:rsid w:val="00D25870"/>
    <w:rsid w:val="00D33C9F"/>
    <w:rsid w:val="00D374A6"/>
    <w:rsid w:val="00D37E6A"/>
    <w:rsid w:val="00D452BB"/>
    <w:rsid w:val="00D46E77"/>
    <w:rsid w:val="00D627B9"/>
    <w:rsid w:val="00D77AA0"/>
    <w:rsid w:val="00D77E91"/>
    <w:rsid w:val="00D87666"/>
    <w:rsid w:val="00D92A94"/>
    <w:rsid w:val="00D93917"/>
    <w:rsid w:val="00D97006"/>
    <w:rsid w:val="00D9790B"/>
    <w:rsid w:val="00D97F71"/>
    <w:rsid w:val="00DA650A"/>
    <w:rsid w:val="00DB5BAC"/>
    <w:rsid w:val="00DC300A"/>
    <w:rsid w:val="00DD181E"/>
    <w:rsid w:val="00DD3753"/>
    <w:rsid w:val="00DD53C6"/>
    <w:rsid w:val="00DD774F"/>
    <w:rsid w:val="00DE33B2"/>
    <w:rsid w:val="00DF2E39"/>
    <w:rsid w:val="00E041BF"/>
    <w:rsid w:val="00E04430"/>
    <w:rsid w:val="00E11E36"/>
    <w:rsid w:val="00E14407"/>
    <w:rsid w:val="00E47B04"/>
    <w:rsid w:val="00E52126"/>
    <w:rsid w:val="00E6305E"/>
    <w:rsid w:val="00E77DFE"/>
    <w:rsid w:val="00E859B8"/>
    <w:rsid w:val="00E905DF"/>
    <w:rsid w:val="00EA484C"/>
    <w:rsid w:val="00EA60B5"/>
    <w:rsid w:val="00EA6BBB"/>
    <w:rsid w:val="00EB2C5F"/>
    <w:rsid w:val="00EC3ACF"/>
    <w:rsid w:val="00EC4AC4"/>
    <w:rsid w:val="00ED428F"/>
    <w:rsid w:val="00ED572D"/>
    <w:rsid w:val="00EE43D2"/>
    <w:rsid w:val="00EF5348"/>
    <w:rsid w:val="00EF57F8"/>
    <w:rsid w:val="00EF751F"/>
    <w:rsid w:val="00F132C7"/>
    <w:rsid w:val="00F16DDF"/>
    <w:rsid w:val="00F211A5"/>
    <w:rsid w:val="00F21404"/>
    <w:rsid w:val="00F2621B"/>
    <w:rsid w:val="00F269E7"/>
    <w:rsid w:val="00F41103"/>
    <w:rsid w:val="00F47DF5"/>
    <w:rsid w:val="00F5029B"/>
    <w:rsid w:val="00F50FA5"/>
    <w:rsid w:val="00F556AC"/>
    <w:rsid w:val="00F657E5"/>
    <w:rsid w:val="00F76268"/>
    <w:rsid w:val="00F8023D"/>
    <w:rsid w:val="00F82811"/>
    <w:rsid w:val="00F86091"/>
    <w:rsid w:val="00FA629A"/>
    <w:rsid w:val="00FB6513"/>
    <w:rsid w:val="00FC2997"/>
    <w:rsid w:val="00FC56E0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54A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09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376913"/>
    <w:pPr>
      <w:pBdr>
        <w:right w:val="single" w:sz="8" w:space="4" w:color="7C9E0E" w:themeColor="accent1"/>
      </w:pBdr>
      <w:spacing w:after="240" w:line="240" w:lineRule="auto"/>
      <w:outlineLvl w:val="0"/>
    </w:pPr>
    <w:rPr>
      <w:rFonts w:asciiTheme="majorHAnsi" w:hAnsiTheme="majorHAnsi"/>
      <w:b/>
      <w:bCs/>
      <w:caps/>
      <w:color w:val="000000" w:themeColor="text1"/>
      <w:kern w:val="20"/>
      <w:sz w:val="2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376913"/>
    <w:rPr>
      <w:rFonts w:asciiTheme="majorHAnsi" w:hAnsiTheme="majorHAnsi"/>
      <w:b/>
      <w:bCs/>
      <w:caps/>
      <w:color w:val="000000" w:themeColor="text1"/>
      <w:kern w:val="20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109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109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CF1109"/>
    <w:rPr>
      <w:b/>
      <w:caps/>
      <w:color w:val="5A5A5A" w:themeColor="text1" w:themeTint="A5"/>
      <w:sz w:val="32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434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37691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76913"/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zys\AppData\Roaming\Microsoft\Templates\Bold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D3D630B4A147B7A81ED3EFA8C28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16E40-F46B-422A-9C79-10439857461B}"/>
      </w:docPartPr>
      <w:docPartBody>
        <w:p w:rsidR="00000000" w:rsidRDefault="00000000">
          <w:pPr>
            <w:pStyle w:val="04D3D630B4A147B7A81ED3EFA8C28F31"/>
          </w:pPr>
          <w:r>
            <w:t>Contact</w:t>
          </w:r>
        </w:p>
      </w:docPartBody>
    </w:docPart>
    <w:docPart>
      <w:docPartPr>
        <w:name w:val="32638E3A209140A99754FA86CE78E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76504-3D09-4AE4-96E3-796CBFC4E9F0}"/>
      </w:docPartPr>
      <w:docPartBody>
        <w:p w:rsidR="00000000" w:rsidRDefault="00000000">
          <w:pPr>
            <w:pStyle w:val="32638E3A209140A99754FA86CE78E00F"/>
          </w:pPr>
          <w:r>
            <w:t>Experience</w:t>
          </w:r>
        </w:p>
      </w:docPartBody>
    </w:docPart>
    <w:docPart>
      <w:docPartPr>
        <w:name w:val="BB3AE2FE8C4C40FEAAA9E90DB008F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546FD-40D7-4459-9C59-3393D743C77F}"/>
      </w:docPartPr>
      <w:docPartBody>
        <w:p w:rsidR="00000000" w:rsidRDefault="00000000">
          <w:pPr>
            <w:pStyle w:val="BB3AE2FE8C4C40FEAAA9E90DB008F4D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8E"/>
    <w:rsid w:val="0035218E"/>
    <w:rsid w:val="00F1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3918975292447BB792C979E0FBA5B3">
    <w:name w:val="EC3918975292447BB792C979E0FBA5B3"/>
  </w:style>
  <w:style w:type="paragraph" w:customStyle="1" w:styleId="306FA4CEBE6741A79B495A792B64AD7A">
    <w:name w:val="306FA4CEBE6741A79B495A792B64AD7A"/>
  </w:style>
  <w:style w:type="paragraph" w:customStyle="1" w:styleId="5BFD69293581404398A6E3004476C048">
    <w:name w:val="5BFD69293581404398A6E3004476C048"/>
  </w:style>
  <w:style w:type="paragraph" w:customStyle="1" w:styleId="0AAB5165FC974636BFE96008451EEA60">
    <w:name w:val="0AAB5165FC974636BFE96008451EEA60"/>
  </w:style>
  <w:style w:type="paragraph" w:customStyle="1" w:styleId="CB1A79C94C1341FC8332B76605C1B970">
    <w:name w:val="CB1A79C94C1341FC8332B76605C1B970"/>
  </w:style>
  <w:style w:type="paragraph" w:customStyle="1" w:styleId="206FE2DADDB645B08894E05772FC25D0">
    <w:name w:val="206FE2DADDB645B08894E05772FC25D0"/>
  </w:style>
  <w:style w:type="paragraph" w:customStyle="1" w:styleId="096F7A2DD6FC46C3922ADE7A5B8F2AC1">
    <w:name w:val="096F7A2DD6FC46C3922ADE7A5B8F2AC1"/>
  </w:style>
  <w:style w:type="paragraph" w:customStyle="1" w:styleId="7F3860278FB241D398623731C83544D5">
    <w:name w:val="7F3860278FB241D398623731C83544D5"/>
  </w:style>
  <w:style w:type="paragraph" w:customStyle="1" w:styleId="DDAE6B872D1F486FA070DA1E9149BEF7">
    <w:name w:val="DDAE6B872D1F486FA070DA1E9149BEF7"/>
  </w:style>
  <w:style w:type="paragraph" w:customStyle="1" w:styleId="04D3D630B4A147B7A81ED3EFA8C28F31">
    <w:name w:val="04D3D630B4A147B7A81ED3EFA8C28F31"/>
  </w:style>
  <w:style w:type="paragraph" w:customStyle="1" w:styleId="0976C5D12BAD4140A16E4292494CA2A3">
    <w:name w:val="0976C5D12BAD4140A16E4292494CA2A3"/>
  </w:style>
  <w:style w:type="paragraph" w:customStyle="1" w:styleId="E5D588DD3A7C4385A320722E3D30E22C">
    <w:name w:val="E5D588DD3A7C4385A320722E3D30E22C"/>
  </w:style>
  <w:style w:type="paragraph" w:customStyle="1" w:styleId="BAE2D9E1EBC84729B0FEDD6E9B1ACF12">
    <w:name w:val="BAE2D9E1EBC84729B0FEDD6E9B1ACF12"/>
  </w:style>
  <w:style w:type="paragraph" w:customStyle="1" w:styleId="ED10A5E9F77448CA925D7321A7D04281">
    <w:name w:val="ED10A5E9F77448CA925D7321A7D04281"/>
  </w:style>
  <w:style w:type="paragraph" w:customStyle="1" w:styleId="FDF7E45B9BB64DCDA8311307179CB247">
    <w:name w:val="FDF7E45B9BB64DCDA8311307179CB247"/>
  </w:style>
  <w:style w:type="paragraph" w:customStyle="1" w:styleId="32638E3A209140A99754FA86CE78E00F">
    <w:name w:val="32638E3A209140A99754FA86CE78E00F"/>
  </w:style>
  <w:style w:type="paragraph" w:customStyle="1" w:styleId="2DFE503A1DBA43C49EFCCD2BAD2995EC">
    <w:name w:val="2DFE503A1DBA43C49EFCCD2BAD2995EC"/>
  </w:style>
  <w:style w:type="paragraph" w:customStyle="1" w:styleId="EA5BD18B41684551861546FFA597D404">
    <w:name w:val="EA5BD18B41684551861546FFA597D404"/>
  </w:style>
  <w:style w:type="paragraph" w:customStyle="1" w:styleId="73832FD4F3CD402EAAC47D049C00F6D3">
    <w:name w:val="73832FD4F3CD402EAAC47D049C00F6D3"/>
  </w:style>
  <w:style w:type="paragraph" w:customStyle="1" w:styleId="0A4E3E7293D74FE2850E7B9FDBB51F61">
    <w:name w:val="0A4E3E7293D74FE2850E7B9FDBB51F61"/>
  </w:style>
  <w:style w:type="paragraph" w:customStyle="1" w:styleId="6642183AF14648A0A5C69D5C270175FA">
    <w:name w:val="6642183AF14648A0A5C69D5C270175FA"/>
  </w:style>
  <w:style w:type="paragraph" w:customStyle="1" w:styleId="5B57A9945FBF47F9B79D307F73D6A0A5">
    <w:name w:val="5B57A9945FBF47F9B79D307F73D6A0A5"/>
  </w:style>
  <w:style w:type="paragraph" w:customStyle="1" w:styleId="BB3AE2FE8C4C40FEAAA9E90DB008F4D5">
    <w:name w:val="BB3AE2FE8C4C40FEAAA9E90DB008F4D5"/>
  </w:style>
  <w:style w:type="paragraph" w:customStyle="1" w:styleId="2B15D393A28542AF9750BA58293736B7">
    <w:name w:val="2B15D393A28542AF9750BA58293736B7"/>
  </w:style>
  <w:style w:type="paragraph" w:customStyle="1" w:styleId="4C2A731F029D4061B873F339976F31E6">
    <w:name w:val="4C2A731F029D4061B873F339976F31E6"/>
  </w:style>
  <w:style w:type="paragraph" w:customStyle="1" w:styleId="1568769BA2814D59B239FA190ACABD14">
    <w:name w:val="1568769BA2814D59B239FA190ACABD14"/>
  </w:style>
  <w:style w:type="paragraph" w:customStyle="1" w:styleId="2972951C958542F7A21E3000BC998AFF">
    <w:name w:val="2972951C958542F7A21E3000BC998AFF"/>
  </w:style>
  <w:style w:type="paragraph" w:customStyle="1" w:styleId="2B8391C69EC244BEBFA6DC118BA60EDE">
    <w:name w:val="2B8391C69EC244BEBFA6DC118BA60EDE"/>
  </w:style>
  <w:style w:type="paragraph" w:customStyle="1" w:styleId="3D624980C70E4237A7F88B91450F0EF9">
    <w:name w:val="3D624980C70E4237A7F88B91450F0EF9"/>
  </w:style>
  <w:style w:type="paragraph" w:customStyle="1" w:styleId="9F6D6086A4A84732B15A29CCBF424F1E">
    <w:name w:val="9F6D6086A4A84732B15A29CCBF424F1E"/>
  </w:style>
  <w:style w:type="paragraph" w:customStyle="1" w:styleId="CB3C334D301B4D7DB7727478F98102E8">
    <w:name w:val="CB3C334D301B4D7DB7727478F98102E8"/>
  </w:style>
  <w:style w:type="paragraph" w:customStyle="1" w:styleId="D4530ABF5E7548AAACEC284F95A3FDF5">
    <w:name w:val="D4530ABF5E7548AAACEC284F95A3FDF5"/>
    <w:rsid w:val="0035218E"/>
  </w:style>
  <w:style w:type="paragraph" w:customStyle="1" w:styleId="17E3B9FD5631460B8092ECE176156BBD">
    <w:name w:val="17E3B9FD5631460B8092ECE176156BBD"/>
    <w:rsid w:val="0035218E"/>
  </w:style>
  <w:style w:type="paragraph" w:customStyle="1" w:styleId="14D7742FAA4447F08B9F047F5A6A3DF9">
    <w:name w:val="14D7742FAA4447F08B9F047F5A6A3DF9"/>
    <w:rsid w:val="00352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6">
      <a:majorFont>
        <a:latin typeface="Franklin Gothic Heavy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69BD1-294E-49DD-B69C-4E45E0D9A9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9C8230A-7404-40E0-8981-BA2711AA52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2ECFB6-C5AC-4293-82FE-5059EC57A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sales resume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2024-02-04T20:12:00Z</dcterms:created>
  <dcterms:modified xsi:type="dcterms:W3CDTF">2024-02-04T22:01:00Z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